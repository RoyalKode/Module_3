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7354" w14:textId="77777777" w:rsidR="00771F16" w:rsidRDefault="007637B4">
      <w:pPr>
        <w:pStyle w:val="Title"/>
      </w:pPr>
      <w:r>
        <w:t>superfetch.js</w:t>
      </w:r>
    </w:p>
    <w:p w14:paraId="0A842AEC" w14:textId="77777777" w:rsidR="00771F16" w:rsidRDefault="007637B4">
      <w:pPr>
        <w:pStyle w:val="Heading1"/>
      </w:pPr>
      <w:r>
        <w:t>About superfetch.js</w:t>
      </w:r>
    </w:p>
    <w:p w14:paraId="0B6F4534" w14:textId="77777777" w:rsidR="000A0F9B" w:rsidRDefault="007637B4" w:rsidP="007637B4">
      <w:r>
        <w:t>superfetch.js makes it easier to download text and JSON data (using the JavaScript fetch API).</w:t>
      </w:r>
    </w:p>
    <w:p w14:paraId="46BE8879" w14:textId="77777777" w:rsidR="007637B4" w:rsidRDefault="007637B4" w:rsidP="004B1F0D">
      <w:pPr>
        <w:pStyle w:val="Heading2"/>
      </w:pPr>
      <w:r>
        <w:t>Installation</w:t>
      </w:r>
    </w:p>
    <w:p w14:paraId="168666B9" w14:textId="77777777" w:rsidR="007637B4" w:rsidRDefault="007637B4" w:rsidP="007637B4">
      <w:r>
        <w:t xml:space="preserve">Copy </w:t>
      </w:r>
      <w:r w:rsidRPr="007637B4">
        <w:rPr>
          <w:i/>
        </w:rPr>
        <w:t>superfetch.js</w:t>
      </w:r>
      <w:r>
        <w:t xml:space="preserve"> to your project folder and include it in a script-tag, e.g.:</w:t>
      </w:r>
    </w:p>
    <w:p w14:paraId="3D1F75BD" w14:textId="77777777" w:rsidR="007637B4" w:rsidRPr="007637B4" w:rsidRDefault="007637B4" w:rsidP="007637B4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>&lt;head&gt;</w:t>
      </w:r>
    </w:p>
    <w:p w14:paraId="1688C67F" w14:textId="4EEDE347" w:rsidR="007637B4" w:rsidRPr="007637B4" w:rsidRDefault="007637B4" w:rsidP="007637B4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 </w:t>
      </w:r>
      <w:r w:rsidRPr="007637B4">
        <w:rPr>
          <w:rFonts w:ascii="Consolas" w:hAnsi="Consolas"/>
        </w:rPr>
        <w:t xml:space="preserve">&lt;meta charset="utf-8" /&gt;  </w:t>
      </w:r>
      <w:r>
        <w:rPr>
          <w:rFonts w:ascii="Consolas" w:hAnsi="Consolas"/>
        </w:rPr>
        <w:t xml:space="preserve">  </w:t>
      </w:r>
    </w:p>
    <w:p w14:paraId="1833ABB7" w14:textId="77777777" w:rsidR="007637B4" w:rsidRPr="007637B4" w:rsidRDefault="007637B4" w:rsidP="007637B4">
      <w:pPr>
        <w:spacing w:after="0"/>
        <w:rPr>
          <w:rFonts w:ascii="Consolas" w:hAnsi="Consolas"/>
          <w:b/>
        </w:rPr>
      </w:pPr>
      <w:r w:rsidRPr="007637B4">
        <w:rPr>
          <w:rFonts w:ascii="Consolas" w:hAnsi="Consolas"/>
        </w:rPr>
        <w:t xml:space="preserve">    </w:t>
      </w:r>
      <w:r w:rsidRPr="007637B4">
        <w:rPr>
          <w:rFonts w:ascii="Consolas" w:hAnsi="Consolas"/>
          <w:b/>
        </w:rPr>
        <w:t>&lt;script src="superfetch.js"&gt;&lt;/script&gt;</w:t>
      </w:r>
    </w:p>
    <w:p w14:paraId="4DA8FA3F" w14:textId="3CB02E44" w:rsidR="00595CC6" w:rsidRDefault="007637B4" w:rsidP="00595CC6">
      <w:pPr>
        <w:spacing w:after="0"/>
        <w:rPr>
          <w:rFonts w:ascii="Consolas" w:hAnsi="Consolas"/>
        </w:rPr>
      </w:pPr>
      <w:r w:rsidRPr="007637B4">
        <w:rPr>
          <w:rFonts w:ascii="Consolas" w:hAnsi="Consolas"/>
        </w:rPr>
        <w:t>&lt;/head&gt;</w:t>
      </w:r>
    </w:p>
    <w:p w14:paraId="4DEBB634" w14:textId="77777777" w:rsidR="00595CC6" w:rsidRDefault="00595CC6" w:rsidP="00595CC6">
      <w:pPr>
        <w:spacing w:after="0"/>
      </w:pPr>
    </w:p>
    <w:p w14:paraId="6C6561A8" w14:textId="66B9B803" w:rsidR="00595CC6" w:rsidRDefault="00595CC6" w:rsidP="00595CC6">
      <w:pPr>
        <w:pStyle w:val="Heading2"/>
      </w:pPr>
      <w:r>
        <w:t xml:space="preserve">Example </w:t>
      </w:r>
    </w:p>
    <w:p w14:paraId="7DD54418" w14:textId="77777777" w:rsidR="00595CC6" w:rsidRPr="00595CC6" w:rsidRDefault="00595CC6" w:rsidP="00595CC6"/>
    <w:p w14:paraId="0860527C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>superfetch("http</w:t>
      </w:r>
      <w:r>
        <w:rPr>
          <w:rFonts w:ascii="Consolas" w:hAnsi="Consolas"/>
        </w:rPr>
        <w:t>://mysite.no/myjsondata/</w:t>
      </w:r>
      <w:r w:rsidRPr="004B1F0D">
        <w:rPr>
          <w:rFonts w:ascii="Consolas" w:hAnsi="Consolas"/>
        </w:rPr>
        <w:t>", "json", success, fail);</w:t>
      </w:r>
    </w:p>
    <w:p w14:paraId="72491A9D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 xml:space="preserve">    </w:t>
      </w:r>
    </w:p>
    <w:p w14:paraId="798EE262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>function success(data) {</w:t>
      </w:r>
    </w:p>
    <w:p w14:paraId="798FB26C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 xml:space="preserve">    </w:t>
      </w:r>
      <w:r w:rsidRPr="004B1F0D">
        <w:rPr>
          <w:rFonts w:ascii="Consolas" w:hAnsi="Consolas"/>
          <w:color w:val="808080" w:themeColor="background1" w:themeShade="80"/>
        </w:rPr>
        <w:t>// do something with the data;</w:t>
      </w:r>
    </w:p>
    <w:p w14:paraId="18BCDDEF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>}</w:t>
      </w:r>
    </w:p>
    <w:p w14:paraId="209AE7AD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 xml:space="preserve">    </w:t>
      </w:r>
    </w:p>
    <w:p w14:paraId="71B6A71E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>function fail(error) {</w:t>
      </w:r>
    </w:p>
    <w:p w14:paraId="073630D9" w14:textId="77777777" w:rsidR="00595CC6" w:rsidRPr="004B1F0D" w:rsidRDefault="00595CC6" w:rsidP="00595CC6">
      <w:pPr>
        <w:pStyle w:val="ListParagraph"/>
        <w:ind w:left="0"/>
        <w:rPr>
          <w:rFonts w:ascii="Consolas" w:hAnsi="Consolas"/>
          <w:color w:val="808080" w:themeColor="background1" w:themeShade="80"/>
        </w:rPr>
      </w:pPr>
      <w:r w:rsidRPr="004B1F0D">
        <w:rPr>
          <w:rFonts w:ascii="Consolas" w:hAnsi="Consolas"/>
        </w:rPr>
        <w:t xml:space="preserve">    </w:t>
      </w:r>
      <w:r w:rsidRPr="004B1F0D">
        <w:rPr>
          <w:rFonts w:ascii="Consolas" w:hAnsi="Consolas"/>
          <w:color w:val="808080" w:themeColor="background1" w:themeShade="80"/>
        </w:rPr>
        <w:t>// do something with the error;</w:t>
      </w:r>
    </w:p>
    <w:p w14:paraId="44FCAD8E" w14:textId="77777777" w:rsidR="00595CC6" w:rsidRPr="004B1F0D" w:rsidRDefault="00595CC6" w:rsidP="00595CC6">
      <w:pPr>
        <w:pStyle w:val="ListParagraph"/>
        <w:ind w:left="0"/>
        <w:rPr>
          <w:rFonts w:ascii="Consolas" w:hAnsi="Consolas"/>
        </w:rPr>
      </w:pPr>
      <w:r w:rsidRPr="004B1F0D">
        <w:rPr>
          <w:rFonts w:ascii="Consolas" w:hAnsi="Consolas"/>
        </w:rPr>
        <w:t>}</w:t>
      </w:r>
    </w:p>
    <w:p w14:paraId="5AAD7921" w14:textId="77777777" w:rsidR="00C61696" w:rsidRDefault="00C61696" w:rsidP="004B1F0D">
      <w:pPr>
        <w:pStyle w:val="Heading2"/>
      </w:pPr>
    </w:p>
    <w:p w14:paraId="27743715" w14:textId="3779E75C" w:rsidR="007637B4" w:rsidRDefault="007637B4" w:rsidP="004B1F0D">
      <w:pPr>
        <w:pStyle w:val="Heading2"/>
      </w:pPr>
      <w:r>
        <w:t>Methods</w:t>
      </w:r>
    </w:p>
    <w:p w14:paraId="3071F958" w14:textId="463227BB" w:rsidR="007637B4" w:rsidRPr="00AC55DB" w:rsidRDefault="007637B4" w:rsidP="004B1F0D">
      <w:pPr>
        <w:rPr>
          <w:rFonts w:ascii="Consolas" w:hAnsi="Consolas"/>
        </w:rPr>
      </w:pPr>
      <w:r w:rsidRPr="00AC55DB">
        <w:rPr>
          <w:rFonts w:ascii="Consolas" w:hAnsi="Consolas"/>
        </w:rPr>
        <w:t>superfetch(</w:t>
      </w:r>
      <w:r w:rsidRPr="00AC55DB">
        <w:rPr>
          <w:rFonts w:ascii="Consolas" w:hAnsi="Consolas"/>
          <w:i/>
        </w:rPr>
        <w:t>url</w:t>
      </w:r>
      <w:r w:rsidRPr="00AC55DB">
        <w:rPr>
          <w:rFonts w:ascii="Consolas" w:hAnsi="Consolas"/>
        </w:rPr>
        <w:t xml:space="preserve">, </w:t>
      </w:r>
      <w:r w:rsidRPr="00AC55DB">
        <w:rPr>
          <w:rFonts w:ascii="Consolas" w:hAnsi="Consolas"/>
          <w:i/>
        </w:rPr>
        <w:t>type</w:t>
      </w:r>
      <w:r w:rsidRPr="00AC55DB">
        <w:rPr>
          <w:rFonts w:ascii="Consolas" w:hAnsi="Consolas"/>
        </w:rPr>
        <w:t xml:space="preserve">, </w:t>
      </w:r>
      <w:r w:rsidRPr="00AC55DB">
        <w:rPr>
          <w:rFonts w:ascii="Consolas" w:hAnsi="Consolas"/>
          <w:i/>
        </w:rPr>
        <w:t>success</w:t>
      </w:r>
      <w:r w:rsidRPr="00AC55DB">
        <w:rPr>
          <w:rFonts w:ascii="Consolas" w:hAnsi="Consolas"/>
        </w:rPr>
        <w:t xml:space="preserve">, </w:t>
      </w:r>
      <w:r w:rsidRPr="00AC55DB">
        <w:rPr>
          <w:rFonts w:ascii="Consolas" w:hAnsi="Consolas"/>
          <w:i/>
        </w:rPr>
        <w:t>fail</w:t>
      </w:r>
      <w:r w:rsidR="00163A4B">
        <w:rPr>
          <w:rFonts w:ascii="Consolas" w:hAnsi="Consolas"/>
          <w:i/>
        </w:rPr>
        <w:t>, settings</w:t>
      </w:r>
      <w:r w:rsidRPr="00AC55DB">
        <w:rPr>
          <w:rFonts w:ascii="Consolas" w:hAnsi="Consolas"/>
        </w:rPr>
        <w:t xml:space="preserve">) </w:t>
      </w:r>
    </w:p>
    <w:p w14:paraId="1F778135" w14:textId="77777777" w:rsidR="007637B4" w:rsidRDefault="007637B4" w:rsidP="004B1F0D">
      <w:r>
        <w:t>parameters</w:t>
      </w:r>
    </w:p>
    <w:p w14:paraId="46A498BC" w14:textId="77777777" w:rsidR="007637B4" w:rsidRDefault="007637B4" w:rsidP="007637B4">
      <w:pPr>
        <w:pStyle w:val="ListParagraph"/>
        <w:numPr>
          <w:ilvl w:val="0"/>
          <w:numId w:val="29"/>
        </w:numPr>
      </w:pPr>
      <w:r w:rsidRPr="000E1DFF">
        <w:rPr>
          <w:i/>
        </w:rPr>
        <w:t>url</w:t>
      </w:r>
      <w:r>
        <w:t xml:space="preserve"> </w:t>
      </w:r>
      <w:r>
        <w:t>–</w:t>
      </w:r>
      <w:r>
        <w:t xml:space="preserve"> the URL to the resource/file (string)</w:t>
      </w:r>
    </w:p>
    <w:p w14:paraId="33842CE7" w14:textId="77777777" w:rsidR="007637B4" w:rsidRDefault="007637B4" w:rsidP="007637B4">
      <w:pPr>
        <w:pStyle w:val="ListParagraph"/>
        <w:numPr>
          <w:ilvl w:val="0"/>
          <w:numId w:val="29"/>
        </w:numPr>
      </w:pPr>
      <w:r w:rsidRPr="000E1DFF">
        <w:rPr>
          <w:i/>
        </w:rPr>
        <w:t>type</w:t>
      </w:r>
      <w:r>
        <w:t xml:space="preserve"> </w:t>
      </w:r>
      <w:r>
        <w:t>–</w:t>
      </w:r>
      <w:r>
        <w:t xml:space="preserve"> the type of data, </w:t>
      </w:r>
      <w:r>
        <w:t>“</w:t>
      </w:r>
      <w:r>
        <w:t>text</w:t>
      </w:r>
      <w:r>
        <w:t>”</w:t>
      </w:r>
      <w:r>
        <w:t xml:space="preserve"> or </w:t>
      </w:r>
      <w:r>
        <w:t>“</w:t>
      </w:r>
      <w:r>
        <w:t>json</w:t>
      </w:r>
      <w:r>
        <w:t>”</w:t>
      </w:r>
      <w:r>
        <w:t xml:space="preserve"> (string)</w:t>
      </w:r>
    </w:p>
    <w:p w14:paraId="70BB7421" w14:textId="77777777" w:rsidR="004B1F0D" w:rsidRDefault="004B1F0D" w:rsidP="007637B4">
      <w:pPr>
        <w:pStyle w:val="ListParagraph"/>
        <w:numPr>
          <w:ilvl w:val="0"/>
          <w:numId w:val="29"/>
        </w:numPr>
      </w:pPr>
      <w:r w:rsidRPr="000E1DFF">
        <w:rPr>
          <w:i/>
        </w:rPr>
        <w:t>success</w:t>
      </w:r>
      <w:r>
        <w:t xml:space="preserve"> </w:t>
      </w:r>
      <w:r>
        <w:t>–</w:t>
      </w:r>
      <w:r>
        <w:t xml:space="preserve"> the callback function for successful download (function)</w:t>
      </w:r>
    </w:p>
    <w:p w14:paraId="62630A80" w14:textId="0D2B0C0A" w:rsidR="004B1F0D" w:rsidRDefault="004B1F0D" w:rsidP="007637B4">
      <w:pPr>
        <w:pStyle w:val="ListParagraph"/>
        <w:numPr>
          <w:ilvl w:val="0"/>
          <w:numId w:val="29"/>
        </w:numPr>
      </w:pPr>
      <w:r w:rsidRPr="000E1DFF">
        <w:rPr>
          <w:i/>
        </w:rPr>
        <w:t>fail</w:t>
      </w:r>
      <w:r>
        <w:t xml:space="preserve"> (optional) </w:t>
      </w:r>
      <w:r>
        <w:t>–</w:t>
      </w:r>
      <w:r>
        <w:t xml:space="preserve"> the callback function for failed download (function)</w:t>
      </w:r>
    </w:p>
    <w:p w14:paraId="4779A164" w14:textId="224F2962" w:rsidR="00163A4B" w:rsidRPr="00163A4B" w:rsidRDefault="00163A4B" w:rsidP="007637B4">
      <w:pPr>
        <w:pStyle w:val="ListParagraph"/>
        <w:numPr>
          <w:ilvl w:val="0"/>
          <w:numId w:val="29"/>
        </w:numPr>
      </w:pPr>
      <w:r w:rsidRPr="00163A4B">
        <w:rPr>
          <w:i/>
        </w:rPr>
        <w:t>settings</w:t>
      </w:r>
      <w:r w:rsidRPr="00163A4B">
        <w:t xml:space="preserve"> (optional) </w:t>
      </w:r>
      <w:r w:rsidRPr="00163A4B">
        <w:t>–</w:t>
      </w:r>
      <w:r w:rsidRPr="00163A4B">
        <w:t xml:space="preserve"> a settings object for fetch</w:t>
      </w:r>
      <w:r w:rsidR="00422474">
        <w:t xml:space="preserve"> (object)</w:t>
      </w:r>
      <w:bookmarkStart w:id="0" w:name="_GoBack"/>
      <w:bookmarkEnd w:id="0"/>
    </w:p>
    <w:p w14:paraId="238D1150" w14:textId="77777777" w:rsidR="00C61696" w:rsidRDefault="00C61696" w:rsidP="004B1F0D">
      <w:pPr>
        <w:pStyle w:val="Heading2"/>
      </w:pPr>
    </w:p>
    <w:p w14:paraId="5A41F4BE" w14:textId="77777777" w:rsidR="007637B4" w:rsidRDefault="007637B4" w:rsidP="007637B4">
      <w:pPr>
        <w:pStyle w:val="ListParagraph"/>
        <w:ind w:left="0"/>
        <w:rPr>
          <w:rFonts w:ascii="Consolas" w:hAnsi="Consolas"/>
          <w:b/>
        </w:rPr>
      </w:pPr>
    </w:p>
    <w:p w14:paraId="2F570B9E" w14:textId="77777777" w:rsidR="007637B4" w:rsidRPr="007637B4" w:rsidRDefault="007637B4" w:rsidP="007637B4"/>
    <w:sectPr w:rsidR="007637B4" w:rsidRPr="007637B4" w:rsidSect="0092346A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B3DD9" w14:textId="77777777" w:rsidR="007637B4" w:rsidRDefault="007637B4">
      <w:pPr>
        <w:spacing w:after="0" w:line="240" w:lineRule="auto"/>
      </w:pPr>
      <w:r>
        <w:separator/>
      </w:r>
    </w:p>
  </w:endnote>
  <w:endnote w:type="continuationSeparator" w:id="0">
    <w:p w14:paraId="30E8C77B" w14:textId="77777777" w:rsidR="007637B4" w:rsidRDefault="0076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D4D5A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AE20C" w14:textId="77777777" w:rsidR="007637B4" w:rsidRDefault="007637B4">
      <w:pPr>
        <w:spacing w:after="0" w:line="240" w:lineRule="auto"/>
      </w:pPr>
      <w:r>
        <w:separator/>
      </w:r>
    </w:p>
  </w:footnote>
  <w:footnote w:type="continuationSeparator" w:id="0">
    <w:p w14:paraId="41D8191E" w14:textId="77777777" w:rsidR="007637B4" w:rsidRDefault="00763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145020"/>
    <w:multiLevelType w:val="hybridMultilevel"/>
    <w:tmpl w:val="2C6CAFCA"/>
    <w:lvl w:ilvl="0" w:tplc="D4DEBFB4">
      <w:start w:val="2"/>
      <w:numFmt w:val="bullet"/>
      <w:lvlText w:val="-"/>
      <w:lvlJc w:val="left"/>
      <w:pPr>
        <w:ind w:left="1080" w:hanging="360"/>
      </w:pPr>
      <w:rPr>
        <w:rFonts w:ascii="Candara" w:eastAsiaTheme="minorEastAsia" w:hAnsi="Candara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1A3215"/>
    <w:multiLevelType w:val="hybridMultilevel"/>
    <w:tmpl w:val="84F630A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BA018A5"/>
    <w:multiLevelType w:val="hybridMultilevel"/>
    <w:tmpl w:val="175A39D6"/>
    <w:lvl w:ilvl="0" w:tplc="D4DEBFB4">
      <w:start w:val="2"/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7"/>
  </w:num>
  <w:num w:numId="14">
    <w:abstractNumId w:val="15"/>
  </w:num>
  <w:num w:numId="15">
    <w:abstractNumId w:val="18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B4"/>
    <w:rsid w:val="000A0F9B"/>
    <w:rsid w:val="000E1DFF"/>
    <w:rsid w:val="00123E1E"/>
    <w:rsid w:val="0013591F"/>
    <w:rsid w:val="00163A4B"/>
    <w:rsid w:val="00216BF8"/>
    <w:rsid w:val="0024640E"/>
    <w:rsid w:val="002A074E"/>
    <w:rsid w:val="002C1B16"/>
    <w:rsid w:val="00422474"/>
    <w:rsid w:val="004B1F0D"/>
    <w:rsid w:val="00595CC6"/>
    <w:rsid w:val="007637B4"/>
    <w:rsid w:val="00771F16"/>
    <w:rsid w:val="0078294C"/>
    <w:rsid w:val="008B6008"/>
    <w:rsid w:val="0092346A"/>
    <w:rsid w:val="00971DEC"/>
    <w:rsid w:val="00A0772E"/>
    <w:rsid w:val="00AC55DB"/>
    <w:rsid w:val="00B64B70"/>
    <w:rsid w:val="00B66857"/>
    <w:rsid w:val="00BA3B94"/>
    <w:rsid w:val="00C07BE9"/>
    <w:rsid w:val="00C61696"/>
    <w:rsid w:val="00F75B75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AC9078"/>
  <w15:chartTrackingRefBased/>
  <w15:docId w15:val="{A888285E-874E-4B53-A05A-D1A6C43B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qFormat/>
    <w:rsid w:val="007637B4"/>
    <w:pPr>
      <w:ind w:left="720"/>
      <w:contextualSpacing/>
    </w:pPr>
    <w:rPr>
      <w:rFonts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t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nordengen</dc:creator>
  <cp:keywords/>
  <dc:description/>
  <cp:lastModifiedBy>jostein nordengen</cp:lastModifiedBy>
  <cp:revision>11</cp:revision>
  <dcterms:created xsi:type="dcterms:W3CDTF">2017-09-30T18:42:00Z</dcterms:created>
  <dcterms:modified xsi:type="dcterms:W3CDTF">2017-10-01T21:25:00Z</dcterms:modified>
</cp:coreProperties>
</file>